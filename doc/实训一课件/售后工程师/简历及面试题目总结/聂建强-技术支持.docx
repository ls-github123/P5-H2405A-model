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2837" w:rsidRDefault="00242837" w:rsidP="00161DF2">
      <w:pPr>
        <w:tabs>
          <w:tab w:val="left" w:pos="5828"/>
        </w:tabs>
        <w:ind w:leftChars="400" w:left="840"/>
        <w:rPr>
          <w:rFonts w:hint="eastAsia"/>
          <w:szCs w:val="21"/>
        </w:rPr>
      </w:pPr>
    </w:p>
    <w:p w:rsidR="00242837" w:rsidRDefault="00242837" w:rsidP="00161DF2">
      <w:pPr>
        <w:tabs>
          <w:tab w:val="left" w:pos="5828"/>
        </w:tabs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个人简介</w:t>
      </w:r>
    </w:p>
    <w:p w:rsidR="00242837" w:rsidRDefault="006125A7" w:rsidP="00161DF2">
      <w:pPr>
        <w:tabs>
          <w:tab w:val="left" w:pos="5828"/>
        </w:tabs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386080</wp:posOffset>
                </wp:positionV>
                <wp:extent cx="6424295" cy="0"/>
                <wp:effectExtent l="0" t="0" r="1905" b="0"/>
                <wp:wrapNone/>
                <wp:docPr id="10" name="自选图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2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3E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2" o:spid="_x0000_s1026" type="#_x0000_t32" style="position:absolute;left:0;text-align:left;margin-left:-.9pt;margin-top:30.4pt;width:505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">
                <o:lock v:ext="edit" shapetype="f"/>
              </v:shape>
            </w:pict>
          </mc:Fallback>
        </mc:AlternateContent>
      </w:r>
      <w:r w:rsidR="00242837">
        <w:rPr>
          <w:rFonts w:hint="eastAsia"/>
          <w:b/>
          <w:bCs/>
          <w:sz w:val="28"/>
          <w:szCs w:val="28"/>
        </w:rPr>
        <w:t>个人信息</w:t>
      </w:r>
    </w:p>
    <w:p w:rsidR="00242837" w:rsidRPr="00CC6C73" w:rsidRDefault="00242837" w:rsidP="00161DF2">
      <w:pPr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姓名：</w:t>
      </w:r>
      <w:r w:rsidR="0092004D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聂</w:t>
      </w:r>
      <w:r w:rsidR="00B44A79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建强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                                        </w:t>
      </w:r>
    </w:p>
    <w:p w:rsidR="00242837" w:rsidRPr="00CC6C73" w:rsidRDefault="00242837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年龄：2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4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</w:p>
    <w:p w:rsidR="00242837" w:rsidRPr="00CC6C73" w:rsidRDefault="00242837" w:rsidP="00B44A79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工作经验：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3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年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</w:p>
    <w:p w:rsidR="00242837" w:rsidRPr="00CC6C73" w:rsidRDefault="00242837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联系电话：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1</w:t>
      </w:r>
      <w:r w:rsidR="0092004D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5729253070</w:t>
      </w:r>
    </w:p>
    <w:p w:rsidR="00351E29" w:rsidRPr="00CC6C73" w:rsidRDefault="00242837" w:rsidP="002F49D1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邮箱:</w:t>
      </w:r>
      <w:r w:rsidR="00B44A79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xiao</w:t>
      </w:r>
      <w:r w:rsidR="00B44A79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nie0928@163.com</w:t>
      </w:r>
    </w:p>
    <w:p w:rsidR="00242837" w:rsidRPr="00351E29" w:rsidRDefault="006125A7" w:rsidP="00161DF2">
      <w:pPr>
        <w:tabs>
          <w:tab w:val="left" w:pos="8190"/>
          <w:tab w:val="left" w:pos="8400"/>
        </w:tabs>
        <w:rPr>
          <w:rFonts w:ascii="宋体" w:hAnsi="宋体" w:hint="eastAsia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419735</wp:posOffset>
                </wp:positionV>
                <wp:extent cx="6424295" cy="0"/>
                <wp:effectExtent l="0" t="0" r="1905" b="0"/>
                <wp:wrapNone/>
                <wp:docPr id="9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2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2047" id="自选图形 2" o:spid="_x0000_s1026" type="#_x0000_t32" style="position:absolute;left:0;text-align:left;margin-left:-.8pt;margin-top:33.05pt;width:505.8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">
                <o:lock v:ext="edit" shapetype="f"/>
              </v:shape>
            </w:pict>
          </mc:Fallback>
        </mc:AlternateContent>
      </w:r>
      <w:r w:rsidR="00242837">
        <w:rPr>
          <w:rFonts w:ascii="宋体" w:hAnsi="宋体" w:hint="eastAsia"/>
          <w:b/>
          <w:bCs/>
          <w:color w:val="000000"/>
          <w:sz w:val="28"/>
          <w:szCs w:val="28"/>
        </w:rPr>
        <w:t xml:space="preserve">教育背景     </w:t>
      </w:r>
    </w:p>
    <w:p w:rsidR="00403013" w:rsidRPr="00CC6C73" w:rsidRDefault="00242837" w:rsidP="00C51392">
      <w:pPr>
        <w:tabs>
          <w:tab w:val="left" w:pos="8190"/>
          <w:tab w:val="left" w:pos="8400"/>
        </w:tabs>
        <w:ind w:firstLineChars="200" w:firstLine="460"/>
        <w:outlineLvl w:val="0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201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2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.0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9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- 201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6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.0</w:t>
      </w:r>
      <w:r w:rsidR="00135E62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7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         </w:t>
      </w:r>
      <w:r w:rsidR="00135E62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郑州升达经贸管理学院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          统招本科</w:t>
      </w:r>
    </w:p>
    <w:p w:rsidR="00100983" w:rsidRDefault="006125A7" w:rsidP="00161DF2">
      <w:pPr>
        <w:tabs>
          <w:tab w:val="left" w:pos="5828"/>
        </w:tabs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386080</wp:posOffset>
                </wp:positionV>
                <wp:extent cx="6424295" cy="0"/>
                <wp:effectExtent l="0" t="0" r="1905" b="0"/>
                <wp:wrapNone/>
                <wp:docPr id="8" name="自选图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2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971F" id="自选图形 52" o:spid="_x0000_s1026" type="#_x0000_t32" style="position:absolute;left:0;text-align:left;margin-left:-.9pt;margin-top:30.4pt;width:505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">
                <o:lock v:ext="edit" shapetype="f"/>
              </v:shape>
            </w:pict>
          </mc:Fallback>
        </mc:AlternateContent>
      </w:r>
      <w:r w:rsidR="00100983">
        <w:rPr>
          <w:rFonts w:hint="eastAsia"/>
          <w:b/>
          <w:bCs/>
          <w:sz w:val="28"/>
          <w:szCs w:val="28"/>
        </w:rPr>
        <w:t>求职意向</w:t>
      </w:r>
    </w:p>
    <w:p w:rsidR="00100983" w:rsidRPr="00CC6C73" w:rsidRDefault="00100983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工作性质: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全职                                         </w:t>
      </w:r>
    </w:p>
    <w:p w:rsidR="00100983" w:rsidRPr="00CC6C73" w:rsidRDefault="00100983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bookmarkStart w:id="0" w:name="_GoBack"/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期望职业: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="00B44A79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售前工程师、售后工作师、技术支持</w:t>
      </w:r>
    </w:p>
    <w:bookmarkEnd w:id="0"/>
    <w:p w:rsidR="00100983" w:rsidRPr="00CC6C73" w:rsidRDefault="00100983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工作地区: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北京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</w:p>
    <w:p w:rsidR="00100983" w:rsidRPr="00CC6C73" w:rsidRDefault="00100983" w:rsidP="00161DF2">
      <w:pPr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期望薪资: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="00B44A79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7</w:t>
      </w:r>
      <w:r w:rsidR="00B44A79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-10K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ab/>
      </w:r>
    </w:p>
    <w:p w:rsidR="00100983" w:rsidRPr="00CC6C73" w:rsidRDefault="00100983" w:rsidP="00161DF2">
      <w:pPr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目前状况: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离职(可立即到岗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)</w:t>
      </w:r>
    </w:p>
    <w:p w:rsidR="00C524AD" w:rsidRDefault="00C524AD" w:rsidP="00161DF2">
      <w:pPr>
        <w:ind w:firstLine="420"/>
        <w:jc w:val="left"/>
        <w:rPr>
          <w:rFonts w:ascii="微软雅黑" w:eastAsia="微软雅黑" w:hAnsi="微软雅黑" w:cs="微软雅黑" w:hint="eastAsia"/>
          <w:sz w:val="18"/>
          <w:szCs w:val="18"/>
        </w:rPr>
      </w:pPr>
    </w:p>
    <w:p w:rsidR="00696C33" w:rsidRPr="00696C33" w:rsidRDefault="006125A7" w:rsidP="00696C33">
      <w:pPr>
        <w:jc w:val="left"/>
        <w:rPr>
          <w:rFonts w:ascii="微软雅黑" w:eastAsia="微软雅黑" w:hAnsi="微软雅黑" w:cs="微软雅黑" w:hint="eastAsia"/>
          <w:color w:val="333333"/>
          <w:spacing w:val="2"/>
          <w:sz w:val="18"/>
          <w:szCs w:val="18"/>
          <w:shd w:val="clear" w:color="auto" w:fill="FFFFFF"/>
        </w:rPr>
      </w:pPr>
      <w:r>
        <w:rPr>
          <w:rFonts w:ascii="宋体" w:hAnsi="宋体" w:hint="eastAsia"/>
          <w:b/>
          <w:bCs/>
          <w:noProof/>
          <w:color w:val="00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401320</wp:posOffset>
                </wp:positionV>
                <wp:extent cx="6414770" cy="0"/>
                <wp:effectExtent l="0" t="0" r="0" b="0"/>
                <wp:wrapNone/>
                <wp:docPr id="7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4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AF7F" id="自选图形 6" o:spid="_x0000_s1026" type="#_x0000_t32" style="position:absolute;left:0;text-align:left;margin-left:2.95pt;margin-top:31.6pt;width:505.1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">
                <o:lock v:ext="edit" shapetype="f"/>
              </v:shape>
            </w:pict>
          </mc:Fallback>
        </mc:AlternateContent>
      </w:r>
      <w:r w:rsidR="00242837">
        <w:rPr>
          <w:rFonts w:ascii="宋体" w:hAnsi="宋体" w:hint="eastAsia"/>
          <w:b/>
          <w:bCs/>
          <w:color w:val="000000"/>
          <w:sz w:val="28"/>
          <w:szCs w:val="28"/>
        </w:rPr>
        <w:t xml:space="preserve">个人简介    </w:t>
      </w:r>
      <w:r w:rsidR="00242837"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                                                                         </w:t>
      </w:r>
      <w:r w:rsidR="00242837">
        <w:rPr>
          <w:rFonts w:ascii="宋体" w:hAnsi="宋体" w:hint="eastAsia"/>
          <w:b/>
          <w:bCs/>
          <w:color w:val="000000"/>
          <w:sz w:val="24"/>
          <w:szCs w:val="24"/>
        </w:rPr>
        <w:tab/>
      </w:r>
      <w:r w:rsidR="00A525B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本人具体较强的语言表达能力和写作能力，配合做项目调研工作，编写调研报告。配合销售经理完成与用户的技术交流，技术方案宣讲，p</w:t>
      </w:r>
      <w:r w:rsidR="00A525B5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pt</w:t>
      </w:r>
      <w:r w:rsidR="00A525B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制作、讲解、产品系统演示，收集分析客户需求，并</w:t>
      </w:r>
      <w:r w:rsidR="000463A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根据</w:t>
      </w:r>
      <w:r w:rsidR="00A525B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客户需求编写</w:t>
      </w:r>
      <w:r w:rsidR="000463A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解决方案，负责市场推广参与行业相关会展提供现场支持，自学能力强，有良好的解决问题能力和团队合作能力，对工作认真负责，抗压能力强。</w:t>
      </w:r>
    </w:p>
    <w:p w:rsidR="00696C33" w:rsidRDefault="00696C33" w:rsidP="00161DF2">
      <w:pPr>
        <w:jc w:val="left"/>
        <w:rPr>
          <w:rFonts w:ascii="宋体" w:hAnsi="宋体" w:hint="eastAsia"/>
          <w:b/>
          <w:bCs/>
          <w:color w:val="000000"/>
          <w:sz w:val="24"/>
          <w:szCs w:val="24"/>
        </w:rPr>
      </w:pPr>
    </w:p>
    <w:p w:rsidR="00BC6E7E" w:rsidRDefault="006125A7" w:rsidP="00161DF2">
      <w:pPr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401320</wp:posOffset>
                </wp:positionV>
                <wp:extent cx="6414770" cy="0"/>
                <wp:effectExtent l="0" t="0" r="0" b="0"/>
                <wp:wrapNone/>
                <wp:docPr id="6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4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F283F" id="自选图形 6" o:spid="_x0000_s1026" type="#_x0000_t32" style="position:absolute;left:0;text-align:left;margin-left:-2.55pt;margin-top:31.6pt;width:505.1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">
                <o:lock v:ext="edit" shapetype="f"/>
              </v:shape>
            </w:pict>
          </mc:Fallback>
        </mc:AlternateContent>
      </w:r>
      <w:r w:rsidR="00242837">
        <w:rPr>
          <w:rFonts w:ascii="宋体" w:hAnsi="宋体" w:hint="eastAsia"/>
          <w:b/>
          <w:bCs/>
          <w:color w:val="000000"/>
          <w:sz w:val="28"/>
          <w:szCs w:val="28"/>
        </w:rPr>
        <w:t xml:space="preserve">技能列表  </w:t>
      </w:r>
      <w:r w:rsidR="00242837"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</w:p>
    <w:p w:rsidR="009171F1" w:rsidRPr="00A632F6" w:rsidRDefault="009171F1" w:rsidP="00A632F6">
      <w:pPr>
        <w:pStyle w:val="ab"/>
        <w:numPr>
          <w:ilvl w:val="0"/>
          <w:numId w:val="9"/>
        </w:numPr>
        <w:rPr>
          <w:rFonts w:ascii="微软雅黑" w:eastAsia="微软雅黑" w:hAnsi="微软雅黑"/>
          <w:color w:val="666666"/>
          <w:sz w:val="23"/>
          <w:szCs w:val="23"/>
        </w:rPr>
      </w:pPr>
      <w:bookmarkStart w:id="1" w:name="_Hlk24409170"/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熟练使</w:t>
      </w:r>
      <w:r w:rsidRPr="00CC6C73">
        <w:rPr>
          <w:rFonts w:ascii="微软雅黑" w:eastAsia="微软雅黑" w:hAnsi="微软雅黑"/>
          <w:color w:val="666666"/>
          <w:sz w:val="23"/>
          <w:szCs w:val="23"/>
        </w:rPr>
        <w:t>用Office系列常用办公软件;Visio画图工具</w:t>
      </w:r>
      <w:r w:rsidRPr="00A632F6">
        <w:rPr>
          <w:rFonts w:ascii="微软雅黑" w:eastAsia="微软雅黑" w:hAnsi="微软雅黑"/>
          <w:color w:val="666666"/>
          <w:sz w:val="23"/>
          <w:szCs w:val="23"/>
        </w:rPr>
        <w:t xml:space="preserve"> </w:t>
      </w:r>
    </w:p>
    <w:p w:rsidR="009171F1" w:rsidRPr="00CC6C73" w:rsidRDefault="009171F1" w:rsidP="00573E61">
      <w:pPr>
        <w:pStyle w:val="ab"/>
        <w:numPr>
          <w:ilvl w:val="0"/>
          <w:numId w:val="9"/>
        </w:numPr>
        <w:rPr>
          <w:rFonts w:ascii="微软雅黑" w:eastAsia="微软雅黑" w:hAnsi="微软雅黑"/>
          <w:color w:val="666666"/>
          <w:sz w:val="23"/>
          <w:szCs w:val="23"/>
        </w:rPr>
      </w:pP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熟练</w:t>
      </w:r>
      <w:r w:rsidRPr="00CC6C73">
        <w:rPr>
          <w:rFonts w:ascii="微软雅黑" w:eastAsia="微软雅黑" w:hAnsi="微软雅黑"/>
          <w:color w:val="666666"/>
          <w:sz w:val="23"/>
          <w:szCs w:val="23"/>
        </w:rPr>
        <w:t>MySQL、Mongo、R</w:t>
      </w:r>
      <w:r w:rsidR="00676892">
        <w:rPr>
          <w:rFonts w:ascii="微软雅黑" w:eastAsia="微软雅黑" w:hAnsi="微软雅黑" w:hint="eastAsia"/>
          <w:color w:val="666666"/>
          <w:sz w:val="23"/>
          <w:szCs w:val="23"/>
        </w:rPr>
        <w:t>ed</w:t>
      </w:r>
      <w:r w:rsidR="00676892">
        <w:rPr>
          <w:rFonts w:ascii="微软雅黑" w:eastAsia="微软雅黑" w:hAnsi="微软雅黑"/>
          <w:color w:val="666666"/>
          <w:sz w:val="23"/>
          <w:szCs w:val="23"/>
        </w:rPr>
        <w:t>i</w:t>
      </w:r>
      <w:r w:rsidRPr="00CC6C73">
        <w:rPr>
          <w:rFonts w:ascii="微软雅黑" w:eastAsia="微软雅黑" w:hAnsi="微软雅黑"/>
          <w:color w:val="666666"/>
          <w:sz w:val="23"/>
          <w:szCs w:val="23"/>
        </w:rPr>
        <w:t>s、Oracle等主流数据库的操作，</w:t>
      </w:r>
    </w:p>
    <w:p w:rsidR="009171F1" w:rsidRPr="00CC6C73" w:rsidRDefault="009171F1" w:rsidP="00573E61">
      <w:pPr>
        <w:pStyle w:val="ab"/>
        <w:numPr>
          <w:ilvl w:val="0"/>
          <w:numId w:val="9"/>
        </w:numPr>
        <w:rPr>
          <w:rFonts w:ascii="微软雅黑" w:eastAsia="微软雅黑" w:hAnsi="微软雅黑"/>
          <w:color w:val="666666"/>
          <w:sz w:val="23"/>
          <w:szCs w:val="23"/>
        </w:rPr>
      </w:pPr>
      <w:r w:rsidRPr="00CC6C73">
        <w:rPr>
          <w:rFonts w:ascii="微软雅黑" w:eastAsia="微软雅黑" w:hAnsi="微软雅黑"/>
          <w:color w:val="666666"/>
          <w:sz w:val="23"/>
          <w:szCs w:val="23"/>
        </w:rPr>
        <w:t>熟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练使用</w:t>
      </w:r>
      <w:r w:rsidRPr="00CC6C73">
        <w:rPr>
          <w:rFonts w:ascii="微软雅黑" w:eastAsia="微软雅黑" w:hAnsi="微软雅黑"/>
          <w:color w:val="666666"/>
          <w:sz w:val="23"/>
          <w:szCs w:val="23"/>
        </w:rPr>
        <w:t xml:space="preserve">Linux系统的操作 具有良好的沟通协调能力，分析及处理问题的能力和文档编写能力 </w:t>
      </w:r>
    </w:p>
    <w:p w:rsidR="009171F1" w:rsidRPr="00CC6C73" w:rsidRDefault="009171F1" w:rsidP="00573E61">
      <w:pPr>
        <w:pStyle w:val="ab"/>
        <w:numPr>
          <w:ilvl w:val="0"/>
          <w:numId w:val="9"/>
        </w:numPr>
        <w:rPr>
          <w:rFonts w:ascii="微软雅黑" w:eastAsia="微软雅黑" w:hAnsi="微软雅黑"/>
          <w:color w:val="666666"/>
          <w:sz w:val="23"/>
          <w:szCs w:val="23"/>
        </w:rPr>
      </w:pPr>
      <w:r w:rsidRPr="00CC6C73">
        <w:rPr>
          <w:rFonts w:ascii="微软雅黑" w:eastAsia="微软雅黑" w:hAnsi="微软雅黑"/>
          <w:color w:val="666666"/>
          <w:sz w:val="23"/>
          <w:szCs w:val="23"/>
        </w:rPr>
        <w:t xml:space="preserve">定期对营销人员进行技术培训 具备项目售前技术支持，能够进行技术交流，谈判等技术支持工作 </w:t>
      </w:r>
    </w:p>
    <w:bookmarkEnd w:id="1"/>
    <w:p w:rsidR="00C56386" w:rsidRPr="005D42C2" w:rsidRDefault="00C56386" w:rsidP="00161DF2">
      <w:pPr>
        <w:rPr>
          <w:rFonts w:hint="eastAsia"/>
        </w:rPr>
      </w:pPr>
    </w:p>
    <w:p w:rsidR="000D78C4" w:rsidRPr="000D78C4" w:rsidRDefault="006125A7" w:rsidP="00161DF2">
      <w:pPr>
        <w:tabs>
          <w:tab w:val="left" w:pos="420"/>
        </w:tabs>
        <w:ind w:rightChars="-10" w:right="-21"/>
        <w:rPr>
          <w:rFonts w:ascii="宋体" w:hAnsi="宋体" w:hint="eastAsia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noProof/>
          <w:color w:val="00000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403860</wp:posOffset>
                </wp:positionV>
                <wp:extent cx="6419850" cy="0"/>
                <wp:effectExtent l="0" t="0" r="0" b="0"/>
                <wp:wrapNone/>
                <wp:docPr id="5" name="自选图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4EBBF" id="自选图形 31" o:spid="_x0000_s1026" type="#_x0000_t32" style="position:absolute;left:0;text-align:left;margin-left:-.2pt;margin-top:31.8pt;width:505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">
                <o:lock v:ext="edit" shapetype="f"/>
              </v:shape>
            </w:pict>
          </mc:Fallback>
        </mc:AlternateContent>
      </w:r>
      <w:r w:rsidR="00242837">
        <w:rPr>
          <w:rFonts w:ascii="宋体" w:hAnsi="宋体" w:hint="eastAsia"/>
          <w:b/>
          <w:bCs/>
          <w:color w:val="000000"/>
          <w:sz w:val="28"/>
          <w:szCs w:val="28"/>
        </w:rPr>
        <w:t>工作经历</w:t>
      </w:r>
    </w:p>
    <w:p w:rsidR="00C46D24" w:rsidRPr="00CC6C73" w:rsidRDefault="00A83E70" w:rsidP="00CC6C73">
      <w:pPr>
        <w:pStyle w:val="ab"/>
        <w:ind w:left="360"/>
        <w:rPr>
          <w:rFonts w:ascii="微软雅黑" w:eastAsia="微软雅黑" w:hAnsi="微软雅黑"/>
          <w:color w:val="666666"/>
          <w:sz w:val="23"/>
          <w:szCs w:val="23"/>
        </w:rPr>
      </w:pP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201</w:t>
      </w:r>
      <w:r w:rsidR="00FC165A" w:rsidRPr="00CC6C73">
        <w:rPr>
          <w:rFonts w:ascii="微软雅黑" w:eastAsia="微软雅黑" w:hAnsi="微软雅黑"/>
          <w:color w:val="666666"/>
          <w:sz w:val="23"/>
          <w:szCs w:val="23"/>
        </w:rPr>
        <w:t>7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年 </w:t>
      </w:r>
      <w:r w:rsidR="0019122B" w:rsidRPr="00CC6C73">
        <w:rPr>
          <w:rFonts w:ascii="微软雅黑" w:eastAsia="微软雅黑" w:hAnsi="微软雅黑" w:hint="eastAsia"/>
          <w:color w:val="666666"/>
          <w:sz w:val="23"/>
          <w:szCs w:val="23"/>
        </w:rPr>
        <w:t>10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月 – </w:t>
      </w:r>
      <w:r w:rsidR="00FC165A" w:rsidRPr="00CC6C73">
        <w:rPr>
          <w:rFonts w:ascii="微软雅黑" w:eastAsia="微软雅黑" w:hAnsi="微软雅黑" w:hint="eastAsia"/>
          <w:color w:val="666666"/>
          <w:sz w:val="23"/>
          <w:szCs w:val="23"/>
        </w:rPr>
        <w:t>2</w:t>
      </w:r>
      <w:r w:rsidR="00FC165A" w:rsidRPr="00CC6C73">
        <w:rPr>
          <w:rFonts w:ascii="微软雅黑" w:eastAsia="微软雅黑" w:hAnsi="微软雅黑"/>
          <w:color w:val="666666"/>
          <w:sz w:val="23"/>
          <w:szCs w:val="23"/>
        </w:rPr>
        <w:t>020</w:t>
      </w:r>
      <w:r w:rsidR="00FC165A" w:rsidRPr="00CC6C73">
        <w:rPr>
          <w:rFonts w:ascii="微软雅黑" w:eastAsia="微软雅黑" w:hAnsi="微软雅黑" w:hint="eastAsia"/>
          <w:color w:val="666666"/>
          <w:sz w:val="23"/>
          <w:szCs w:val="23"/>
        </w:rPr>
        <w:t>年3月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  </w:t>
      </w:r>
      <w:r w:rsidR="006125A7" w:rsidRPr="006125A7">
        <w:rPr>
          <w:rFonts w:ascii="微软雅黑" w:eastAsia="微软雅黑" w:hAnsi="微软雅黑" w:hint="eastAsia"/>
          <w:color w:val="666666"/>
          <w:sz w:val="23"/>
          <w:szCs w:val="23"/>
        </w:rPr>
        <w:t>合力亿捷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——</w:t>
      </w:r>
      <w:r w:rsidR="00CC25AA"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售前工程师</w:t>
      </w:r>
    </w:p>
    <w:p w:rsidR="004E7238" w:rsidRPr="00CC6C73" w:rsidRDefault="004E7238" w:rsidP="00CC6C73">
      <w:pPr>
        <w:pStyle w:val="ab"/>
        <w:ind w:left="360"/>
        <w:rPr>
          <w:rFonts w:ascii="微软雅黑" w:eastAsia="微软雅黑" w:hAnsi="微软雅黑"/>
          <w:color w:val="666666"/>
          <w:sz w:val="23"/>
          <w:szCs w:val="23"/>
        </w:rPr>
      </w:pP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201</w:t>
      </w:r>
      <w:r w:rsidR="00745F7B" w:rsidRPr="00CC6C73">
        <w:rPr>
          <w:rFonts w:ascii="微软雅黑" w:eastAsia="微软雅黑" w:hAnsi="微软雅黑"/>
          <w:color w:val="666666"/>
          <w:sz w:val="23"/>
          <w:szCs w:val="23"/>
        </w:rPr>
        <w:t>6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年 </w:t>
      </w:r>
      <w:r w:rsidR="00745F7B" w:rsidRPr="00CC6C73">
        <w:rPr>
          <w:rFonts w:ascii="微软雅黑" w:eastAsia="微软雅黑" w:hAnsi="微软雅黑"/>
          <w:color w:val="666666"/>
          <w:sz w:val="23"/>
          <w:szCs w:val="23"/>
        </w:rPr>
        <w:t>11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 月 – 201</w:t>
      </w:r>
      <w:r w:rsidR="00AC2C28" w:rsidRPr="00CC6C73">
        <w:rPr>
          <w:rFonts w:ascii="微软雅黑" w:eastAsia="微软雅黑" w:hAnsi="微软雅黑"/>
          <w:color w:val="666666"/>
          <w:sz w:val="23"/>
          <w:szCs w:val="23"/>
        </w:rPr>
        <w:t>7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年</w:t>
      </w:r>
      <w:r w:rsidR="009C72ED" w:rsidRPr="00CC6C73">
        <w:rPr>
          <w:rFonts w:ascii="微软雅黑" w:eastAsia="微软雅黑" w:hAnsi="微软雅黑" w:hint="eastAsia"/>
          <w:color w:val="666666"/>
          <w:sz w:val="23"/>
          <w:szCs w:val="23"/>
        </w:rPr>
        <w:t>10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月  </w:t>
      </w:r>
      <w:r w:rsidRPr="00CC6C73">
        <w:rPr>
          <w:rFonts w:ascii="微软雅黑" w:eastAsia="微软雅黑" w:hAnsi="微软雅黑"/>
          <w:color w:val="666666"/>
          <w:sz w:val="23"/>
          <w:szCs w:val="23"/>
        </w:rPr>
        <w:tab/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 xml:space="preserve">北京斯普信信息技术有限公司 —— </w:t>
      </w:r>
      <w:r w:rsidR="00BE1853" w:rsidRPr="00CC6C73">
        <w:rPr>
          <w:rFonts w:ascii="微软雅黑" w:eastAsia="微软雅黑" w:hAnsi="微软雅黑" w:hint="eastAsia"/>
          <w:color w:val="666666"/>
          <w:sz w:val="23"/>
          <w:szCs w:val="23"/>
        </w:rPr>
        <w:t>初级</w:t>
      </w:r>
      <w:r w:rsidRPr="00CC6C73">
        <w:rPr>
          <w:rFonts w:ascii="微软雅黑" w:eastAsia="微软雅黑" w:hAnsi="微软雅黑" w:hint="eastAsia"/>
          <w:color w:val="666666"/>
          <w:sz w:val="23"/>
          <w:szCs w:val="23"/>
        </w:rPr>
        <w:t>python 全栈开发工程师</w:t>
      </w:r>
    </w:p>
    <w:p w:rsidR="00DF7504" w:rsidRPr="004E7238" w:rsidRDefault="00DF7504" w:rsidP="00161DF2">
      <w:pPr>
        <w:ind w:rightChars="-10" w:right="-21" w:firstLine="360"/>
        <w:rPr>
          <w:rFonts w:ascii="微软雅黑" w:eastAsia="微软雅黑" w:hAnsi="微软雅黑" w:cs="微软雅黑" w:hint="eastAsia"/>
          <w:kern w:val="0"/>
          <w:sz w:val="18"/>
          <w:szCs w:val="18"/>
        </w:rPr>
      </w:pPr>
    </w:p>
    <w:p w:rsidR="00242837" w:rsidRDefault="00242837" w:rsidP="00161DF2">
      <w:pPr>
        <w:tabs>
          <w:tab w:val="left" w:pos="420"/>
        </w:tabs>
        <w:ind w:rightChars="-10" w:right="-21"/>
        <w:rPr>
          <w:rFonts w:ascii="宋体" w:hAnsi="宋体" w:hint="eastAsia"/>
          <w:b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近期参与的项目   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D249CC" w:rsidRDefault="00A74134" w:rsidP="00161DF2">
      <w:pPr>
        <w:tabs>
          <w:tab w:val="left" w:pos="420"/>
        </w:tabs>
        <w:rPr>
          <w:rFonts w:ascii="微软雅黑" w:eastAsia="微软雅黑" w:hAnsi="微软雅黑" w:cs="微软雅黑" w:hint="eastAsia"/>
          <w:b/>
          <w:bCs/>
          <w:color w:val="000000"/>
          <w:spacing w:val="2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pacing w:val="2"/>
          <w:sz w:val="24"/>
          <w:szCs w:val="24"/>
        </w:rPr>
        <w:t>合力亿捷</w:t>
      </w:r>
      <w:r w:rsidR="006125A7">
        <w:rPr>
          <w:rFonts w:ascii="宋体" w:hAnsi="宋体" w:hint="eastAsia"/>
          <w:b/>
          <w:bCs/>
          <w:noProof/>
          <w:color w:val="00000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12065</wp:posOffset>
                </wp:positionV>
                <wp:extent cx="6419850" cy="0"/>
                <wp:effectExtent l="0" t="0" r="0" b="0"/>
                <wp:wrapNone/>
                <wp:docPr id="4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F8EA3" id="自选图形 8" o:spid="_x0000_s1026" type="#_x0000_t32" style="position:absolute;left:0;text-align:left;margin-left:.55pt;margin-top:.95pt;width:505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">
                <o:lock v:ext="edit" shapetype="f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000000"/>
          <w:spacing w:val="2"/>
          <w:sz w:val="24"/>
          <w:szCs w:val="24"/>
        </w:rPr>
        <w:t>项目管理平台</w:t>
      </w:r>
    </w:p>
    <w:p w:rsidR="00FF0381" w:rsidRDefault="00FF0381" w:rsidP="00FF0381">
      <w:pPr>
        <w:tabs>
          <w:tab w:val="left" w:pos="420"/>
        </w:tabs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C5638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详情</w:t>
      </w:r>
      <w:r w:rsidRPr="00C5638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：</w:t>
      </w:r>
    </w:p>
    <w:p w:rsidR="00FF0381" w:rsidRPr="00CC6C73" w:rsidRDefault="00E12073" w:rsidP="00CC6C73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项目采用云服务+移动端，支撑项目团队高效协作，项目有五大优势，可以解决矩阵型组织的人员调配困难，可以无缝对接ERP、CRM等系统，定制化配制，高度匹配业务流程，门户面板直观展示项目状态，实时推送预警通知和消息。项目核心功能模块有进度管理、工时管理、成本管理、项目监控和合同管理五大核心功能模块</w:t>
      </w:r>
    </w:p>
    <w:p w:rsidR="000B056C" w:rsidRPr="00FF0381" w:rsidRDefault="000B056C" w:rsidP="00FF0381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:rsidR="00161DF2" w:rsidRPr="00586DF6" w:rsidRDefault="00BC6ABD" w:rsidP="00586DF6">
      <w:pPr>
        <w:tabs>
          <w:tab w:val="left" w:pos="420"/>
        </w:tabs>
        <w:rPr>
          <w:rFonts w:ascii="微软雅黑" w:eastAsia="微软雅黑" w:hAnsi="微软雅黑" w:cs="微软雅黑" w:hint="eastAsia"/>
          <w:b/>
          <w:bCs/>
          <w:color w:val="000000"/>
          <w:szCs w:val="21"/>
        </w:rPr>
      </w:pPr>
      <w:r w:rsidRPr="00C5638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项目职责：</w:t>
      </w:r>
    </w:p>
    <w:p w:rsidR="00586DF6" w:rsidRPr="00CC6C73" w:rsidRDefault="00586DF6" w:rsidP="002849B0">
      <w:pPr>
        <w:widowControl/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1.配合公司销售部门完成用户产品，方案测试工作，提供产品售前技术服务，为客户提供良好的解决方案。 </w:t>
      </w:r>
    </w:p>
    <w:p w:rsidR="00586DF6" w:rsidRPr="00CC6C73" w:rsidRDefault="00586DF6" w:rsidP="002849B0">
      <w:pPr>
        <w:widowControl/>
        <w:ind w:left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2.及时的了解公司产品的新增功能，对有相关行业，市场需求，用户需求等的一些信息进行主动跟进，对我公司产品提 出有用的意见。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 xml:space="preserve">3.协助销售部门对市场的推广，有效的推动并完成销售目标。 </w:t>
      </w:r>
    </w:p>
    <w:p w:rsidR="00586DF6" w:rsidRPr="00CC6C73" w:rsidRDefault="00586DF6" w:rsidP="002849B0">
      <w:pPr>
        <w:widowControl/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4.</w:t>
      </w:r>
      <w:r w:rsidR="00D018BA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系统相关文档的编写，如需求分析文档、售前p</w:t>
      </w:r>
      <w:r w:rsidR="00D018BA"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pt</w:t>
      </w:r>
      <w:r w:rsidR="00D018BA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、售后培训文档、投标文档等</w:t>
      </w: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。 </w:t>
      </w:r>
    </w:p>
    <w:p w:rsidR="00826A5E" w:rsidRPr="00CC6C73" w:rsidRDefault="00586DF6" w:rsidP="002849B0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5.配合销售经理完成与客户的技术交流，技术方案讲解，系统应用的演示等分内工作</w:t>
      </w:r>
      <w:r w:rsidRPr="00CC6C7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。 </w:t>
      </w:r>
    </w:p>
    <w:p w:rsidR="00520D5A" w:rsidRDefault="00520D5A" w:rsidP="00161DF2">
      <w:pPr>
        <w:tabs>
          <w:tab w:val="left" w:pos="420"/>
        </w:tabs>
        <w:rPr>
          <w:rFonts w:ascii="微软雅黑" w:eastAsia="微软雅黑" w:hAnsi="微软雅黑" w:cs="微软雅黑"/>
          <w:b/>
          <w:color w:val="000000"/>
          <w:sz w:val="24"/>
          <w:szCs w:val="24"/>
          <w:shd w:val="clear" w:color="auto" w:fill="FFFFFF"/>
        </w:rPr>
      </w:pPr>
    </w:p>
    <w:p w:rsidR="00505FAA" w:rsidRPr="00CC6C73" w:rsidRDefault="00CC6C73" w:rsidP="00CC6C7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C6C7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宁波华翔项目管理平台</w:t>
      </w:r>
      <w:r w:rsidR="00505FAA" w:rsidRPr="00CC6C7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 </w:t>
      </w:r>
    </w:p>
    <w:p w:rsidR="00275B3E" w:rsidRDefault="00505FAA" w:rsidP="00161DF2">
      <w:pPr>
        <w:tabs>
          <w:tab w:val="left" w:pos="420"/>
        </w:tabs>
        <w:rPr>
          <w:rFonts w:ascii="微软雅黑" w:eastAsia="微软雅黑" w:hAnsi="微软雅黑" w:cs="微软雅黑"/>
          <w:b/>
          <w:szCs w:val="21"/>
        </w:rPr>
      </w:pPr>
      <w:r w:rsidRPr="00212CFA">
        <w:rPr>
          <w:rFonts w:ascii="微软雅黑" w:eastAsia="微软雅黑" w:hAnsi="微软雅黑" w:cs="微软雅黑" w:hint="eastAsia"/>
          <w:b/>
          <w:color w:val="000000"/>
          <w:szCs w:val="21"/>
        </w:rPr>
        <w:t>项目</w:t>
      </w:r>
      <w:r w:rsidRPr="00212CFA">
        <w:rPr>
          <w:rFonts w:eastAsia="微软雅黑" w:cs="微软雅黑" w:hint="eastAsia"/>
          <w:b/>
          <w:color w:val="000000"/>
          <w:szCs w:val="21"/>
        </w:rPr>
        <w:t>详情</w:t>
      </w:r>
      <w:r w:rsidRPr="00212CFA">
        <w:rPr>
          <w:rFonts w:ascii="微软雅黑" w:eastAsia="微软雅黑" w:hAnsi="微软雅黑" w:cs="微软雅黑" w:hint="eastAsia"/>
          <w:b/>
          <w:szCs w:val="21"/>
        </w:rPr>
        <w:t>：</w:t>
      </w:r>
    </w:p>
    <w:p w:rsidR="003E113F" w:rsidRPr="00CC6C73" w:rsidRDefault="00275B3E" w:rsidP="00CC6C7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E113F">
        <w:tab/>
      </w:r>
      <w:r w:rsidR="00CC6C73" w:rsidRPr="00CC6C73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应用小秘项目管理系统的推行应用，公司管理部人员能了解项目的所有阶段进展情况，包括项目的里程碑、交付物、项目计划、风险、文档等内容，并生产可视化的数据图表可供导出。小秘项目管理软件满足员工通过移动或PC端进行实时报工，并帮助企业制定项目各阶段标准工时与实际工时对的比分析图表，利用这些信息来对项目进行预测和分析，提高项目进度计划的准确性和项目时间管理水平</w:t>
      </w:r>
      <w:r w:rsidR="00F66388">
        <w:rPr>
          <w:rFonts w:hint="eastAsia"/>
        </w:rPr>
        <w:t xml:space="preserve"> </w:t>
      </w:r>
    </w:p>
    <w:p w:rsidR="00212CFA" w:rsidRPr="00275B3E" w:rsidRDefault="00505FAA" w:rsidP="003E113F">
      <w:pPr>
        <w:rPr>
          <w:rFonts w:ascii="微软雅黑" w:eastAsia="微软雅黑" w:hAnsi="微软雅黑" w:cs="微软雅黑"/>
          <w:b/>
          <w:szCs w:val="21"/>
        </w:rPr>
      </w:pPr>
      <w:r w:rsidRPr="00212CFA">
        <w:rPr>
          <w:rFonts w:ascii="微软雅黑" w:eastAsia="微软雅黑" w:hAnsi="微软雅黑" w:cs="微软雅黑" w:hint="eastAsia"/>
          <w:b/>
          <w:szCs w:val="21"/>
        </w:rPr>
        <w:t>项目职责：</w:t>
      </w:r>
    </w:p>
    <w:p w:rsidR="00D75DB3" w:rsidRPr="00D75DB3" w:rsidRDefault="00212CFA" w:rsidP="00C51392">
      <w:pPr>
        <w:widowControl/>
        <w:jc w:val="left"/>
        <w:outlineLvl w:val="0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ab/>
      </w:r>
      <w:r w:rsidR="002849B0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1.</w:t>
      </w:r>
      <w:r w:rsidR="00D75DB3"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编写、修订和审核技术支持相关文档和作业指导书 </w:t>
      </w:r>
    </w:p>
    <w:p w:rsidR="00D75DB3" w:rsidRPr="00D75DB3" w:rsidRDefault="002849B0" w:rsidP="002849B0">
      <w:pPr>
        <w:widowControl/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</w:t>
      </w:r>
      <w:r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.</w:t>
      </w:r>
      <w:r w:rsidR="00D75DB3"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编写、修改安装说明文档，并上</w:t>
      </w:r>
      <w:r w:rsidR="00D75DB3" w:rsidRPr="00D75DB3">
        <w:rPr>
          <w:rFonts w:ascii="PingFang SC" w:eastAsia="PingFang SC" w:hAnsi="PingFang SC" w:cs="PingFang SC" w:hint="eastAsia"/>
          <w:color w:val="666666"/>
          <w:kern w:val="0"/>
          <w:sz w:val="23"/>
          <w:szCs w:val="23"/>
        </w:rPr>
        <w:t>⻔</w:t>
      </w:r>
      <w:r w:rsidR="00D75DB3"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为客戶进行安装，并且组织售后培训 </w:t>
      </w:r>
    </w:p>
    <w:p w:rsidR="00D75DB3" w:rsidRPr="00D75DB3" w:rsidRDefault="002849B0" w:rsidP="00C51392">
      <w:pPr>
        <w:widowControl/>
        <w:ind w:firstLine="420"/>
        <w:jc w:val="left"/>
        <w:outlineLvl w:val="0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</w:t>
      </w:r>
      <w:r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.</w:t>
      </w:r>
      <w:r w:rsidR="00D75DB3"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在实际使用或根据客戶反应，根据产品应用状况对公司产品提出建设性建议 </w:t>
      </w:r>
    </w:p>
    <w:p w:rsidR="00520D5A" w:rsidRPr="00DD3294" w:rsidRDefault="002849B0" w:rsidP="00DD3294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</w:t>
      </w:r>
      <w:r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.</w:t>
      </w:r>
      <w:r w:rsidR="00D75DB3" w:rsidRPr="00D75DB3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讲解技术方案、为客戶介绍产品功能，进行产品演示，用戶现场答疑 </w:t>
      </w:r>
    </w:p>
    <w:p w:rsidR="00A17798" w:rsidRDefault="00A17798" w:rsidP="00161DF2">
      <w:pPr>
        <w:widowControl/>
        <w:spacing w:before="100" w:beforeAutospacing="1" w:after="100" w:afterAutospacing="1"/>
        <w:rPr>
          <w:rFonts w:ascii="微软雅黑" w:eastAsia="微软雅黑" w:hAnsi="微软雅黑" w:cs="微软雅黑" w:hint="eastAsia"/>
          <w:b/>
          <w:bCs/>
          <w:color w:val="000000"/>
          <w:spacing w:val="2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pacing w:val="2"/>
          <w:sz w:val="24"/>
          <w:szCs w:val="24"/>
        </w:rPr>
        <w:t>爬虫系统</w:t>
      </w:r>
    </w:p>
    <w:p w:rsidR="00A17798" w:rsidRDefault="00A17798" w:rsidP="00161DF2">
      <w:pPr>
        <w:widowControl/>
        <w:spacing w:before="100" w:beforeAutospacing="1" w:after="100" w:afterAutospacing="1"/>
        <w:rPr>
          <w:rFonts w:ascii="微软雅黑" w:eastAsia="微软雅黑" w:hAnsi="微软雅黑" w:cs="微软雅黑"/>
          <w:b/>
          <w:color w:val="000000"/>
          <w:szCs w:val="21"/>
        </w:rPr>
      </w:pPr>
      <w:r w:rsidRPr="00C56386">
        <w:rPr>
          <w:rFonts w:ascii="微软雅黑" w:eastAsia="微软雅黑" w:hAnsi="微软雅黑" w:cs="微软雅黑" w:hint="eastAsia"/>
          <w:b/>
          <w:color w:val="262626"/>
          <w:szCs w:val="21"/>
        </w:rPr>
        <w:lastRenderedPageBreak/>
        <w:t>项目详情</w:t>
      </w:r>
      <w:r w:rsidRPr="00C56386">
        <w:rPr>
          <w:rFonts w:ascii="微软雅黑" w:eastAsia="微软雅黑" w:hAnsi="微软雅黑" w:cs="微软雅黑" w:hint="eastAsia"/>
          <w:b/>
          <w:color w:val="000000"/>
          <w:szCs w:val="21"/>
        </w:rPr>
        <w:t>：</w:t>
      </w:r>
    </w:p>
    <w:p w:rsidR="00A17798" w:rsidRPr="005D1546" w:rsidRDefault="00A17798" w:rsidP="00B7622F">
      <w:pPr>
        <w:widowControl/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项目主要针对于</w:t>
      </w:r>
      <w:r w:rsidR="00661597"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理财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</w:t>
      </w:r>
      <w:r w:rsidR="00661597"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资料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、图片以及</w:t>
      </w:r>
      <w:r w:rsidR="00661597"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行业新闻进行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爬取，</w:t>
      </w:r>
      <w:r w:rsidR="00661597"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解决前期行内新闻资源不足的问题</w:t>
      </w:r>
    </w:p>
    <w:p w:rsidR="00A17798" w:rsidRPr="00C56386" w:rsidRDefault="00A17798" w:rsidP="00161DF2">
      <w:pPr>
        <w:tabs>
          <w:tab w:val="left" w:pos="420"/>
        </w:tabs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C5638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项目职责：</w:t>
      </w:r>
    </w:p>
    <w:p w:rsidR="00A17798" w:rsidRPr="005D1546" w:rsidRDefault="00661597" w:rsidP="00B7622F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对理财资料、行业新闻进行全站爬取，下载需要的图片以及广告，存储在本地</w:t>
      </w:r>
    </w:p>
    <w:p w:rsidR="00A17798" w:rsidRPr="00C56386" w:rsidRDefault="00A17798" w:rsidP="00161DF2">
      <w:pPr>
        <w:tabs>
          <w:tab w:val="left" w:pos="420"/>
        </w:tabs>
        <w:rPr>
          <w:rFonts w:ascii="微软雅黑" w:eastAsia="微软雅黑" w:hAnsi="微软雅黑" w:cs="微软雅黑" w:hint="eastAsia"/>
          <w:sz w:val="18"/>
          <w:szCs w:val="18"/>
        </w:rPr>
      </w:pPr>
      <w:r w:rsidRPr="00C5638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技术要点：</w:t>
      </w:r>
      <w:r w:rsidRPr="00C56386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A17798" w:rsidRPr="005D1546" w:rsidRDefault="00A17798" w:rsidP="005D1546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1. 负责设计和开发基于 Scrapy 的</w:t>
      </w:r>
      <w:r w:rsidR="00452BB2"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爬虫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系统，优化爬虫策略和防屏蔽规则, </w:t>
      </w:r>
    </w:p>
    <w:p w:rsidR="00A17798" w:rsidRPr="005D1546" w:rsidRDefault="00A17798" w:rsidP="005D1546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2. 利用 Redis 维护 ip 代理池，提升资料抓取的效率和质量  </w:t>
      </w:r>
    </w:p>
    <w:p w:rsidR="00A17798" w:rsidRPr="005D1546" w:rsidRDefault="00A17798" w:rsidP="005D1546">
      <w:pPr>
        <w:widowControl/>
        <w:ind w:firstLine="420"/>
        <w:jc w:val="left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3. 使用 Selenium 以及J</w:t>
      </w:r>
      <w:r w:rsidRPr="005D1546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S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抓包针对反爬虫进行反复测试和改进抓取方案</w:t>
      </w:r>
    </w:p>
    <w:p w:rsidR="00A17798" w:rsidRPr="005D1546" w:rsidRDefault="00A17798" w:rsidP="005D1546">
      <w:pPr>
        <w:widowControl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4.</w:t>
      </w:r>
      <w:r w:rsidRPr="005D1546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 xml:space="preserve"> </w:t>
      </w:r>
      <w:r w:rsidRPr="005D154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将爬取的数据进行存储</w:t>
      </w:r>
    </w:p>
    <w:p w:rsidR="00A17798" w:rsidRDefault="00A17798" w:rsidP="00161DF2">
      <w:pPr>
        <w:rPr>
          <w:rFonts w:ascii="微软雅黑" w:eastAsia="微软雅黑" w:hAnsi="微软雅黑" w:cs="微软雅黑"/>
          <w:sz w:val="18"/>
          <w:szCs w:val="18"/>
        </w:rPr>
      </w:pPr>
    </w:p>
    <w:p w:rsidR="00252ECF" w:rsidRPr="00100A85" w:rsidRDefault="00252ECF" w:rsidP="00100A85">
      <w:pPr>
        <w:rPr>
          <w:rFonts w:ascii="微软雅黑" w:eastAsia="微软雅黑" w:hAnsi="微软雅黑" w:hint="eastAsia"/>
          <w:sz w:val="18"/>
          <w:szCs w:val="18"/>
        </w:rPr>
      </w:pPr>
    </w:p>
    <w:sectPr w:rsidR="00252ECF" w:rsidRPr="00100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720" w:bottom="794" w:left="720" w:header="601" w:footer="35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027" w:rsidRDefault="004C5027" w:rsidP="00A83E70">
      <w:r>
        <w:separator/>
      </w:r>
    </w:p>
  </w:endnote>
  <w:endnote w:type="continuationSeparator" w:id="0">
    <w:p w:rsidR="004C5027" w:rsidRDefault="004C5027" w:rsidP="00A8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027" w:rsidRDefault="004C5027" w:rsidP="00A83E70">
      <w:r>
        <w:separator/>
      </w:r>
    </w:p>
  </w:footnote>
  <w:footnote w:type="continuationSeparator" w:id="0">
    <w:p w:rsidR="004C5027" w:rsidRDefault="004C5027" w:rsidP="00A8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C33" w:rsidRDefault="00696C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635"/>
    <w:multiLevelType w:val="hybridMultilevel"/>
    <w:tmpl w:val="089A45C6"/>
    <w:lvl w:ilvl="0" w:tplc="E1A8A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5278EB"/>
    <w:multiLevelType w:val="hybridMultilevel"/>
    <w:tmpl w:val="DB72666C"/>
    <w:lvl w:ilvl="0" w:tplc="0EBA7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E142F4"/>
    <w:multiLevelType w:val="hybridMultilevel"/>
    <w:tmpl w:val="43BE31CE"/>
    <w:lvl w:ilvl="0" w:tplc="65BC3C9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C05CF"/>
    <w:multiLevelType w:val="multilevel"/>
    <w:tmpl w:val="0398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60634"/>
    <w:multiLevelType w:val="hybridMultilevel"/>
    <w:tmpl w:val="0F6CED4E"/>
    <w:lvl w:ilvl="0" w:tplc="11F4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9D1FBD"/>
    <w:multiLevelType w:val="hybridMultilevel"/>
    <w:tmpl w:val="AB28BD0A"/>
    <w:lvl w:ilvl="0" w:tplc="E41C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031BDE"/>
    <w:multiLevelType w:val="hybridMultilevel"/>
    <w:tmpl w:val="D1BA88AE"/>
    <w:lvl w:ilvl="0" w:tplc="EF1A6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F74753"/>
    <w:multiLevelType w:val="hybridMultilevel"/>
    <w:tmpl w:val="007289C6"/>
    <w:lvl w:ilvl="0" w:tplc="F926E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A133B9"/>
    <w:multiLevelType w:val="hybridMultilevel"/>
    <w:tmpl w:val="2FAE9D2E"/>
    <w:lvl w:ilvl="0" w:tplc="D02CA7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747678"/>
    <w:multiLevelType w:val="hybridMultilevel"/>
    <w:tmpl w:val="089A45C6"/>
    <w:lvl w:ilvl="0" w:tplc="E1A8A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EF5"/>
    <w:rsid w:val="00011CF2"/>
    <w:rsid w:val="000306D2"/>
    <w:rsid w:val="00034C3D"/>
    <w:rsid w:val="00037098"/>
    <w:rsid w:val="00040550"/>
    <w:rsid w:val="000405BA"/>
    <w:rsid w:val="000463AE"/>
    <w:rsid w:val="000500DA"/>
    <w:rsid w:val="00054E11"/>
    <w:rsid w:val="0006062C"/>
    <w:rsid w:val="00064438"/>
    <w:rsid w:val="000664ED"/>
    <w:rsid w:val="00070124"/>
    <w:rsid w:val="00075582"/>
    <w:rsid w:val="0008079C"/>
    <w:rsid w:val="00086BE8"/>
    <w:rsid w:val="000A4266"/>
    <w:rsid w:val="000A4737"/>
    <w:rsid w:val="000B056C"/>
    <w:rsid w:val="000B27BD"/>
    <w:rsid w:val="000D03D8"/>
    <w:rsid w:val="000D78C4"/>
    <w:rsid w:val="000E3D0F"/>
    <w:rsid w:val="000E5232"/>
    <w:rsid w:val="000F129F"/>
    <w:rsid w:val="000F5D55"/>
    <w:rsid w:val="000F6478"/>
    <w:rsid w:val="00100983"/>
    <w:rsid w:val="00100A85"/>
    <w:rsid w:val="001029E8"/>
    <w:rsid w:val="00112F2B"/>
    <w:rsid w:val="00114001"/>
    <w:rsid w:val="001209C1"/>
    <w:rsid w:val="0012334E"/>
    <w:rsid w:val="00124D7B"/>
    <w:rsid w:val="00135E62"/>
    <w:rsid w:val="001369B9"/>
    <w:rsid w:val="00145549"/>
    <w:rsid w:val="00152C23"/>
    <w:rsid w:val="001537E1"/>
    <w:rsid w:val="00161DF2"/>
    <w:rsid w:val="001656C8"/>
    <w:rsid w:val="001662A3"/>
    <w:rsid w:val="00166C42"/>
    <w:rsid w:val="00170B23"/>
    <w:rsid w:val="00170CD6"/>
    <w:rsid w:val="00171D3F"/>
    <w:rsid w:val="00183409"/>
    <w:rsid w:val="001876FD"/>
    <w:rsid w:val="00190A6B"/>
    <w:rsid w:val="0019122B"/>
    <w:rsid w:val="001939E8"/>
    <w:rsid w:val="00196C55"/>
    <w:rsid w:val="001A019F"/>
    <w:rsid w:val="001A17D6"/>
    <w:rsid w:val="001A56C9"/>
    <w:rsid w:val="001A643D"/>
    <w:rsid w:val="001B127D"/>
    <w:rsid w:val="001C08A9"/>
    <w:rsid w:val="001C4ACC"/>
    <w:rsid w:val="001C53D5"/>
    <w:rsid w:val="001D2BC4"/>
    <w:rsid w:val="001D6A25"/>
    <w:rsid w:val="001D6ED5"/>
    <w:rsid w:val="002008B6"/>
    <w:rsid w:val="00207CEF"/>
    <w:rsid w:val="00211E45"/>
    <w:rsid w:val="00212CFA"/>
    <w:rsid w:val="00223D42"/>
    <w:rsid w:val="0022413D"/>
    <w:rsid w:val="00242837"/>
    <w:rsid w:val="0024578D"/>
    <w:rsid w:val="00246C9C"/>
    <w:rsid w:val="00252C31"/>
    <w:rsid w:val="00252ECF"/>
    <w:rsid w:val="00256B3C"/>
    <w:rsid w:val="00261F27"/>
    <w:rsid w:val="00270EE7"/>
    <w:rsid w:val="0027593F"/>
    <w:rsid w:val="00275B3E"/>
    <w:rsid w:val="00282069"/>
    <w:rsid w:val="002849B0"/>
    <w:rsid w:val="00285883"/>
    <w:rsid w:val="00285CC8"/>
    <w:rsid w:val="00287F3F"/>
    <w:rsid w:val="00290936"/>
    <w:rsid w:val="00291283"/>
    <w:rsid w:val="00291BB5"/>
    <w:rsid w:val="002978EE"/>
    <w:rsid w:val="002B26B6"/>
    <w:rsid w:val="002B607E"/>
    <w:rsid w:val="002D0281"/>
    <w:rsid w:val="002D49F4"/>
    <w:rsid w:val="002D7026"/>
    <w:rsid w:val="002E0EC8"/>
    <w:rsid w:val="002E1D25"/>
    <w:rsid w:val="002E6428"/>
    <w:rsid w:val="002F49D1"/>
    <w:rsid w:val="003068C3"/>
    <w:rsid w:val="0031580E"/>
    <w:rsid w:val="00316625"/>
    <w:rsid w:val="003231D1"/>
    <w:rsid w:val="00341BCF"/>
    <w:rsid w:val="00343FE5"/>
    <w:rsid w:val="00351E29"/>
    <w:rsid w:val="0035295C"/>
    <w:rsid w:val="00355742"/>
    <w:rsid w:val="00364C20"/>
    <w:rsid w:val="00366D85"/>
    <w:rsid w:val="00380394"/>
    <w:rsid w:val="0039655D"/>
    <w:rsid w:val="003A0750"/>
    <w:rsid w:val="003A5F4B"/>
    <w:rsid w:val="003A6719"/>
    <w:rsid w:val="003C01FB"/>
    <w:rsid w:val="003C715F"/>
    <w:rsid w:val="003D2258"/>
    <w:rsid w:val="003E113F"/>
    <w:rsid w:val="003E1803"/>
    <w:rsid w:val="003F2D74"/>
    <w:rsid w:val="003F6C09"/>
    <w:rsid w:val="00403013"/>
    <w:rsid w:val="004123EF"/>
    <w:rsid w:val="0042434E"/>
    <w:rsid w:val="00430F55"/>
    <w:rsid w:val="0043179F"/>
    <w:rsid w:val="0043748D"/>
    <w:rsid w:val="00452BB2"/>
    <w:rsid w:val="00465876"/>
    <w:rsid w:val="00484A2A"/>
    <w:rsid w:val="00486710"/>
    <w:rsid w:val="004929EB"/>
    <w:rsid w:val="004A27D4"/>
    <w:rsid w:val="004B23D1"/>
    <w:rsid w:val="004B253F"/>
    <w:rsid w:val="004C5027"/>
    <w:rsid w:val="004C6635"/>
    <w:rsid w:val="004D3C91"/>
    <w:rsid w:val="004E549F"/>
    <w:rsid w:val="004E7238"/>
    <w:rsid w:val="004F03A4"/>
    <w:rsid w:val="0050058E"/>
    <w:rsid w:val="005007A4"/>
    <w:rsid w:val="0050438A"/>
    <w:rsid w:val="00505FAA"/>
    <w:rsid w:val="005118B7"/>
    <w:rsid w:val="0051356B"/>
    <w:rsid w:val="00515F51"/>
    <w:rsid w:val="00517314"/>
    <w:rsid w:val="00520D5A"/>
    <w:rsid w:val="00521A33"/>
    <w:rsid w:val="00522574"/>
    <w:rsid w:val="00525990"/>
    <w:rsid w:val="0053079A"/>
    <w:rsid w:val="00545E30"/>
    <w:rsid w:val="00546945"/>
    <w:rsid w:val="00561500"/>
    <w:rsid w:val="00573E61"/>
    <w:rsid w:val="00576B85"/>
    <w:rsid w:val="00586258"/>
    <w:rsid w:val="00586DF6"/>
    <w:rsid w:val="00592665"/>
    <w:rsid w:val="005A2707"/>
    <w:rsid w:val="005B23E2"/>
    <w:rsid w:val="005B6C97"/>
    <w:rsid w:val="005C1572"/>
    <w:rsid w:val="005C6C8E"/>
    <w:rsid w:val="005D1546"/>
    <w:rsid w:val="005D42C2"/>
    <w:rsid w:val="005E104F"/>
    <w:rsid w:val="005E3724"/>
    <w:rsid w:val="005E5327"/>
    <w:rsid w:val="005E5A09"/>
    <w:rsid w:val="005E663F"/>
    <w:rsid w:val="005F47F9"/>
    <w:rsid w:val="005F69BC"/>
    <w:rsid w:val="005F738F"/>
    <w:rsid w:val="006060EA"/>
    <w:rsid w:val="006125A7"/>
    <w:rsid w:val="00612631"/>
    <w:rsid w:val="00613DD8"/>
    <w:rsid w:val="0061661D"/>
    <w:rsid w:val="00624054"/>
    <w:rsid w:val="00626534"/>
    <w:rsid w:val="006462E3"/>
    <w:rsid w:val="006475DC"/>
    <w:rsid w:val="00653C5F"/>
    <w:rsid w:val="00661597"/>
    <w:rsid w:val="006649BF"/>
    <w:rsid w:val="00670BAA"/>
    <w:rsid w:val="00676892"/>
    <w:rsid w:val="0069031D"/>
    <w:rsid w:val="00690C8B"/>
    <w:rsid w:val="00696591"/>
    <w:rsid w:val="00696C33"/>
    <w:rsid w:val="006A16FB"/>
    <w:rsid w:val="006A3449"/>
    <w:rsid w:val="006A663D"/>
    <w:rsid w:val="006B026A"/>
    <w:rsid w:val="006B0442"/>
    <w:rsid w:val="006B4514"/>
    <w:rsid w:val="006B459B"/>
    <w:rsid w:val="006C46A5"/>
    <w:rsid w:val="006C7C71"/>
    <w:rsid w:val="006D6F68"/>
    <w:rsid w:val="00711D71"/>
    <w:rsid w:val="0071275D"/>
    <w:rsid w:val="007151B7"/>
    <w:rsid w:val="0072274E"/>
    <w:rsid w:val="00725D35"/>
    <w:rsid w:val="00732751"/>
    <w:rsid w:val="00736521"/>
    <w:rsid w:val="007419F7"/>
    <w:rsid w:val="0074382C"/>
    <w:rsid w:val="00745F7B"/>
    <w:rsid w:val="00754252"/>
    <w:rsid w:val="00761E59"/>
    <w:rsid w:val="00762B79"/>
    <w:rsid w:val="00777775"/>
    <w:rsid w:val="0078287D"/>
    <w:rsid w:val="00790E05"/>
    <w:rsid w:val="00790E6C"/>
    <w:rsid w:val="00792755"/>
    <w:rsid w:val="007A057F"/>
    <w:rsid w:val="007A7F5A"/>
    <w:rsid w:val="007C16C3"/>
    <w:rsid w:val="007C4386"/>
    <w:rsid w:val="007D3B93"/>
    <w:rsid w:val="007E0234"/>
    <w:rsid w:val="007F2CC1"/>
    <w:rsid w:val="00814940"/>
    <w:rsid w:val="00826A5E"/>
    <w:rsid w:val="00827048"/>
    <w:rsid w:val="008306E2"/>
    <w:rsid w:val="008352B6"/>
    <w:rsid w:val="0084713E"/>
    <w:rsid w:val="00855DB0"/>
    <w:rsid w:val="0087023E"/>
    <w:rsid w:val="00873038"/>
    <w:rsid w:val="00890B7F"/>
    <w:rsid w:val="0089720B"/>
    <w:rsid w:val="008976A1"/>
    <w:rsid w:val="008A0ADE"/>
    <w:rsid w:val="008A299F"/>
    <w:rsid w:val="008A3518"/>
    <w:rsid w:val="008A6DF4"/>
    <w:rsid w:val="008B1D47"/>
    <w:rsid w:val="008B1EDB"/>
    <w:rsid w:val="008B7F0B"/>
    <w:rsid w:val="008C09F6"/>
    <w:rsid w:val="008C564F"/>
    <w:rsid w:val="008D15DF"/>
    <w:rsid w:val="008E289E"/>
    <w:rsid w:val="008E5951"/>
    <w:rsid w:val="008F377B"/>
    <w:rsid w:val="00904933"/>
    <w:rsid w:val="009171F1"/>
    <w:rsid w:val="0092004D"/>
    <w:rsid w:val="00921CB6"/>
    <w:rsid w:val="009232B0"/>
    <w:rsid w:val="009312B1"/>
    <w:rsid w:val="009314E8"/>
    <w:rsid w:val="009352B0"/>
    <w:rsid w:val="009356FE"/>
    <w:rsid w:val="009449E4"/>
    <w:rsid w:val="00947210"/>
    <w:rsid w:val="009602F1"/>
    <w:rsid w:val="00967976"/>
    <w:rsid w:val="009720D4"/>
    <w:rsid w:val="0097296C"/>
    <w:rsid w:val="00981EFB"/>
    <w:rsid w:val="009919A0"/>
    <w:rsid w:val="009A1E44"/>
    <w:rsid w:val="009C72ED"/>
    <w:rsid w:val="009D10F0"/>
    <w:rsid w:val="009D17CA"/>
    <w:rsid w:val="009D6085"/>
    <w:rsid w:val="009E0B8E"/>
    <w:rsid w:val="009E2173"/>
    <w:rsid w:val="009E3B81"/>
    <w:rsid w:val="009E73B2"/>
    <w:rsid w:val="00A01439"/>
    <w:rsid w:val="00A069C9"/>
    <w:rsid w:val="00A10DE9"/>
    <w:rsid w:val="00A13278"/>
    <w:rsid w:val="00A15A03"/>
    <w:rsid w:val="00A17798"/>
    <w:rsid w:val="00A32A51"/>
    <w:rsid w:val="00A503B4"/>
    <w:rsid w:val="00A525B5"/>
    <w:rsid w:val="00A54484"/>
    <w:rsid w:val="00A56A84"/>
    <w:rsid w:val="00A60558"/>
    <w:rsid w:val="00A632F6"/>
    <w:rsid w:val="00A64D07"/>
    <w:rsid w:val="00A6688B"/>
    <w:rsid w:val="00A74134"/>
    <w:rsid w:val="00A8187E"/>
    <w:rsid w:val="00A8301E"/>
    <w:rsid w:val="00A83E70"/>
    <w:rsid w:val="00A86094"/>
    <w:rsid w:val="00A973BC"/>
    <w:rsid w:val="00AA1CAA"/>
    <w:rsid w:val="00AA3EF1"/>
    <w:rsid w:val="00AB24A1"/>
    <w:rsid w:val="00AC0CDE"/>
    <w:rsid w:val="00AC2C28"/>
    <w:rsid w:val="00AD167D"/>
    <w:rsid w:val="00AD2E95"/>
    <w:rsid w:val="00AE015A"/>
    <w:rsid w:val="00AE12BD"/>
    <w:rsid w:val="00AE1B82"/>
    <w:rsid w:val="00B159BA"/>
    <w:rsid w:val="00B17156"/>
    <w:rsid w:val="00B22F60"/>
    <w:rsid w:val="00B2325C"/>
    <w:rsid w:val="00B3004D"/>
    <w:rsid w:val="00B31896"/>
    <w:rsid w:val="00B36742"/>
    <w:rsid w:val="00B44A79"/>
    <w:rsid w:val="00B554CF"/>
    <w:rsid w:val="00B6505C"/>
    <w:rsid w:val="00B7270B"/>
    <w:rsid w:val="00B7377A"/>
    <w:rsid w:val="00B759F6"/>
    <w:rsid w:val="00B7622F"/>
    <w:rsid w:val="00B85943"/>
    <w:rsid w:val="00B96538"/>
    <w:rsid w:val="00BA093E"/>
    <w:rsid w:val="00BA0AE0"/>
    <w:rsid w:val="00BA5BFE"/>
    <w:rsid w:val="00BB29D0"/>
    <w:rsid w:val="00BB2F13"/>
    <w:rsid w:val="00BB4E9D"/>
    <w:rsid w:val="00BB6C50"/>
    <w:rsid w:val="00BB70C6"/>
    <w:rsid w:val="00BC44F2"/>
    <w:rsid w:val="00BC6ABD"/>
    <w:rsid w:val="00BC6E7E"/>
    <w:rsid w:val="00BD4624"/>
    <w:rsid w:val="00BE1853"/>
    <w:rsid w:val="00BE2972"/>
    <w:rsid w:val="00C015FF"/>
    <w:rsid w:val="00C04DC2"/>
    <w:rsid w:val="00C22A92"/>
    <w:rsid w:val="00C22B7F"/>
    <w:rsid w:val="00C230F1"/>
    <w:rsid w:val="00C34EB2"/>
    <w:rsid w:val="00C41AB0"/>
    <w:rsid w:val="00C46707"/>
    <w:rsid w:val="00C46D24"/>
    <w:rsid w:val="00C51392"/>
    <w:rsid w:val="00C524AD"/>
    <w:rsid w:val="00C55380"/>
    <w:rsid w:val="00C56386"/>
    <w:rsid w:val="00C60183"/>
    <w:rsid w:val="00C64A50"/>
    <w:rsid w:val="00C74F71"/>
    <w:rsid w:val="00C81CA5"/>
    <w:rsid w:val="00C83106"/>
    <w:rsid w:val="00C84D1A"/>
    <w:rsid w:val="00C850FA"/>
    <w:rsid w:val="00C862C8"/>
    <w:rsid w:val="00C9424F"/>
    <w:rsid w:val="00C965B3"/>
    <w:rsid w:val="00CB1F07"/>
    <w:rsid w:val="00CB22B5"/>
    <w:rsid w:val="00CC25AA"/>
    <w:rsid w:val="00CC5E48"/>
    <w:rsid w:val="00CC6C73"/>
    <w:rsid w:val="00CD085D"/>
    <w:rsid w:val="00CD4B69"/>
    <w:rsid w:val="00CF14C4"/>
    <w:rsid w:val="00CF4334"/>
    <w:rsid w:val="00CF5B88"/>
    <w:rsid w:val="00CF7CD4"/>
    <w:rsid w:val="00D018BA"/>
    <w:rsid w:val="00D15F86"/>
    <w:rsid w:val="00D167D4"/>
    <w:rsid w:val="00D22DCE"/>
    <w:rsid w:val="00D249CC"/>
    <w:rsid w:val="00D25074"/>
    <w:rsid w:val="00D27C6C"/>
    <w:rsid w:val="00D32A0F"/>
    <w:rsid w:val="00D34B06"/>
    <w:rsid w:val="00D35B85"/>
    <w:rsid w:val="00D474DD"/>
    <w:rsid w:val="00D509C5"/>
    <w:rsid w:val="00D553DD"/>
    <w:rsid w:val="00D63167"/>
    <w:rsid w:val="00D70B1F"/>
    <w:rsid w:val="00D75DB3"/>
    <w:rsid w:val="00D8072D"/>
    <w:rsid w:val="00D962DC"/>
    <w:rsid w:val="00DA2A23"/>
    <w:rsid w:val="00DB437F"/>
    <w:rsid w:val="00DC6450"/>
    <w:rsid w:val="00DD3294"/>
    <w:rsid w:val="00DD449D"/>
    <w:rsid w:val="00DE0D54"/>
    <w:rsid w:val="00DE1F59"/>
    <w:rsid w:val="00DE5C17"/>
    <w:rsid w:val="00DE6607"/>
    <w:rsid w:val="00DE7854"/>
    <w:rsid w:val="00DF7504"/>
    <w:rsid w:val="00E05FF3"/>
    <w:rsid w:val="00E12073"/>
    <w:rsid w:val="00E17C06"/>
    <w:rsid w:val="00E20CC5"/>
    <w:rsid w:val="00E2436A"/>
    <w:rsid w:val="00E322DD"/>
    <w:rsid w:val="00E41D9B"/>
    <w:rsid w:val="00E41E96"/>
    <w:rsid w:val="00E45648"/>
    <w:rsid w:val="00E51E47"/>
    <w:rsid w:val="00E630A4"/>
    <w:rsid w:val="00E82248"/>
    <w:rsid w:val="00E90158"/>
    <w:rsid w:val="00E925C3"/>
    <w:rsid w:val="00EA4614"/>
    <w:rsid w:val="00EA629A"/>
    <w:rsid w:val="00EB0AA5"/>
    <w:rsid w:val="00EB2A90"/>
    <w:rsid w:val="00EB3436"/>
    <w:rsid w:val="00EC1EAC"/>
    <w:rsid w:val="00ED31BD"/>
    <w:rsid w:val="00ED453E"/>
    <w:rsid w:val="00EE182D"/>
    <w:rsid w:val="00EE19C6"/>
    <w:rsid w:val="00EE3759"/>
    <w:rsid w:val="00EF1174"/>
    <w:rsid w:val="00EF15A2"/>
    <w:rsid w:val="00EF68B7"/>
    <w:rsid w:val="00F02C02"/>
    <w:rsid w:val="00F074F5"/>
    <w:rsid w:val="00F11DC0"/>
    <w:rsid w:val="00F11E5C"/>
    <w:rsid w:val="00F13C4F"/>
    <w:rsid w:val="00F33441"/>
    <w:rsid w:val="00F431BD"/>
    <w:rsid w:val="00F66004"/>
    <w:rsid w:val="00F66388"/>
    <w:rsid w:val="00F72A89"/>
    <w:rsid w:val="00F8677C"/>
    <w:rsid w:val="00F93FE1"/>
    <w:rsid w:val="00FA22DF"/>
    <w:rsid w:val="00FC165A"/>
    <w:rsid w:val="00FC3C7C"/>
    <w:rsid w:val="00FC3CB1"/>
    <w:rsid w:val="00FC3F2B"/>
    <w:rsid w:val="00FD6CD3"/>
    <w:rsid w:val="00FE00A8"/>
    <w:rsid w:val="00FE1CD3"/>
    <w:rsid w:val="00FE5895"/>
    <w:rsid w:val="00FE597D"/>
    <w:rsid w:val="00FF0381"/>
    <w:rsid w:val="00FF1301"/>
    <w:rsid w:val="03272224"/>
    <w:rsid w:val="14990060"/>
    <w:rsid w:val="15574964"/>
    <w:rsid w:val="19C941C8"/>
    <w:rsid w:val="30D655D4"/>
    <w:rsid w:val="387955CE"/>
    <w:rsid w:val="41C51B4C"/>
    <w:rsid w:val="4836540D"/>
    <w:rsid w:val="4C5B4FC5"/>
    <w:rsid w:val="5B2A4D19"/>
    <w:rsid w:val="5E55180E"/>
    <w:rsid w:val="5E9D7827"/>
    <w:rsid w:val="5EF60054"/>
    <w:rsid w:val="62F665A2"/>
    <w:rsid w:val="6408468D"/>
    <w:rsid w:val="69B10FCD"/>
    <w:rsid w:val="7C670AFC"/>
    <w:rsid w:val="7DC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672C819-6683-2E49-B7C2-B00272A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9F6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eastAsia="en-US"/>
    </w:rPr>
  </w:style>
  <w:style w:type="paragraph" w:styleId="4">
    <w:name w:val="heading 4"/>
    <w:basedOn w:val="a"/>
    <w:next w:val="a"/>
    <w:link w:val="40"/>
    <w:qFormat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日期 字符"/>
    <w:link w:val="a8"/>
    <w:uiPriority w:val="99"/>
    <w:semiHidden/>
    <w:rPr>
      <w:kern w:val="2"/>
      <w:sz w:val="21"/>
    </w:rPr>
  </w:style>
  <w:style w:type="character" w:styleId="a9">
    <w:name w:val="Hyperlink"/>
    <w:rPr>
      <w:color w:val="0000FF"/>
      <w:u w:val="single"/>
    </w:rPr>
  </w:style>
  <w:style w:type="character" w:styleId="aa">
    <w:name w:val="Strong"/>
    <w:uiPriority w:val="22"/>
    <w:qFormat/>
    <w:rPr>
      <w:b/>
      <w:bCs/>
    </w:rPr>
  </w:style>
  <w:style w:type="paragraph" w:styleId="a4">
    <w:name w:val="header"/>
    <w:basedOn w:val="a"/>
    <w:link w:val="a3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d">
    <w:name w:val="List Paragraph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20">
    <w:name w:val="列出段落2"/>
    <w:basedOn w:val="a"/>
    <w:uiPriority w:val="99"/>
    <w:qFormat/>
    <w:pPr>
      <w:spacing w:line="360" w:lineRule="auto"/>
      <w:ind w:firstLineChars="200" w:firstLine="420"/>
    </w:pPr>
    <w:rPr>
      <w:rFonts w:ascii="微软雅黑" w:hAnsi="微软雅黑"/>
      <w:b/>
      <w:sz w:val="18"/>
      <w:szCs w:val="24"/>
    </w:rPr>
  </w:style>
  <w:style w:type="character" w:customStyle="1" w:styleId="40">
    <w:name w:val="标题 4 字符"/>
    <w:link w:val="4"/>
    <w:rsid w:val="00C46D24"/>
    <w:rPr>
      <w:rFonts w:ascii="宋体" w:hAnsi="宋体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4</Pages>
  <Words>302</Words>
  <Characters>1726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Chinese ORG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吴军龙</dc:title>
  <dc:subject/>
  <dc:creator>tt_jf_cy大眼妞</dc:creator>
  <cp:keywords/>
  <cp:lastModifiedBy>Microsoft Office User</cp:lastModifiedBy>
  <cp:revision>2</cp:revision>
  <cp:lastPrinted>2011-12-15T13:58:00Z</cp:lastPrinted>
  <dcterms:created xsi:type="dcterms:W3CDTF">2020-04-27T03:30:00Z</dcterms:created>
  <dcterms:modified xsi:type="dcterms:W3CDTF">2020-04-27T03:30:00Z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